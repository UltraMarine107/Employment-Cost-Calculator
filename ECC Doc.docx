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ACA61" w14:textId="77777777" w:rsidR="00630300" w:rsidRDefault="00A00A8B" w:rsidP="002E264E">
      <w:pPr>
        <w:pStyle w:val="Title"/>
        <w:rPr>
          <w:rFonts w:hint="eastAsia"/>
          <w:lang w:eastAsia="zh-CN"/>
        </w:rPr>
      </w:pPr>
      <w:r>
        <w:rPr>
          <w:rFonts w:hint="eastAsia"/>
          <w:lang w:eastAsia="zh-CN"/>
        </w:rPr>
        <w:t>Employment Cost Calculator</w:t>
      </w:r>
      <w:r w:rsidR="00FA7DF6">
        <w:t xml:space="preserve">: </w:t>
      </w:r>
      <w:r>
        <w:rPr>
          <w:rFonts w:hint="eastAsia"/>
          <w:lang w:eastAsia="zh-CN"/>
        </w:rPr>
        <w:t>A Documentation</w:t>
      </w:r>
    </w:p>
    <w:p w14:paraId="4AFC870F" w14:textId="77777777" w:rsidR="0028240F" w:rsidRPr="0028240F" w:rsidRDefault="0028240F" w:rsidP="0028240F">
      <w:pPr>
        <w:ind w:firstLine="0"/>
        <w:rPr>
          <w:rFonts w:hint="eastAsia"/>
          <w:lang w:eastAsia="zh-CN"/>
        </w:rPr>
      </w:pPr>
    </w:p>
    <w:p w14:paraId="73955BB3" w14:textId="43EBDFFB" w:rsidR="0028240F" w:rsidRDefault="0028240F" w:rsidP="0028240F">
      <w:pPr>
        <w:pStyle w:val="Quote"/>
        <w:ind w:left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Part I. General Information</w:t>
      </w:r>
    </w:p>
    <w:p w14:paraId="6132D722" w14:textId="62680C67" w:rsidR="00630300" w:rsidRDefault="008E6552" w:rsidP="002E264E">
      <w:pPr>
        <w:pStyle w:val="Quote"/>
        <w:ind w:left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General </w:t>
      </w:r>
      <w:r w:rsidR="00F765A6">
        <w:rPr>
          <w:lang w:eastAsia="zh-CN"/>
        </w:rPr>
        <w:t>Description</w:t>
      </w:r>
    </w:p>
    <w:p w14:paraId="1940F90E" w14:textId="1FD03364" w:rsidR="00A61AB7" w:rsidRDefault="00FC3D15" w:rsidP="002E264E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Employment Cost Calculator (ECC)</w:t>
      </w:r>
      <w:r w:rsidR="00F765A6">
        <w:rPr>
          <w:rFonts w:hint="eastAsia"/>
          <w:lang w:eastAsia="zh-CN"/>
        </w:rPr>
        <w:t xml:space="preserve"> is a WordPress plugin, </w:t>
      </w:r>
      <w:r>
        <w:rPr>
          <w:rFonts w:hint="eastAsia"/>
          <w:lang w:eastAsia="zh-CN"/>
        </w:rPr>
        <w:t xml:space="preserve">developed and </w:t>
      </w:r>
      <w:r w:rsidR="00F765A6">
        <w:rPr>
          <w:rFonts w:hint="eastAsia"/>
          <w:lang w:eastAsia="zh-CN"/>
        </w:rPr>
        <w:t xml:space="preserve">tested in the WordPress theme </w:t>
      </w:r>
      <w:proofErr w:type="spellStart"/>
      <w:r w:rsidR="00F765A6">
        <w:rPr>
          <w:rFonts w:hint="eastAsia"/>
          <w:lang w:eastAsia="zh-CN"/>
        </w:rPr>
        <w:t>Avada</w:t>
      </w:r>
      <w:proofErr w:type="spellEnd"/>
      <w:r w:rsidR="00F765A6">
        <w:rPr>
          <w:rFonts w:hint="eastAsia"/>
          <w:lang w:eastAsia="zh-CN"/>
        </w:rPr>
        <w:t>.</w:t>
      </w:r>
      <w:r w:rsidR="007A2C31">
        <w:rPr>
          <w:rFonts w:hint="eastAsia"/>
          <w:lang w:eastAsia="zh-CN"/>
        </w:rPr>
        <w:t xml:space="preserve"> </w:t>
      </w:r>
      <w:r w:rsidR="002E264E">
        <w:rPr>
          <w:rFonts w:hint="eastAsia"/>
          <w:lang w:eastAsia="zh-CN"/>
        </w:rPr>
        <w:t>This plugin implements and maintains employment cost calculators for both internal and external users.</w:t>
      </w:r>
    </w:p>
    <w:p w14:paraId="65B304E8" w14:textId="195905EC" w:rsidR="002E264E" w:rsidRDefault="002E264E" w:rsidP="002E264E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GitHub repository: </w:t>
      </w:r>
      <w:hyperlink r:id="rId9" w:history="1">
        <w:r w:rsidRPr="00F56148">
          <w:rPr>
            <w:rStyle w:val="Hyperlink"/>
            <w:lang w:eastAsia="zh-CN"/>
          </w:rPr>
          <w:t>https://github.com/DevHROne/ECC</w:t>
        </w:r>
      </w:hyperlink>
    </w:p>
    <w:p w14:paraId="6C9F5A10" w14:textId="77777777" w:rsidR="00A61AB7" w:rsidRDefault="00A61AB7" w:rsidP="002E264E">
      <w:pPr>
        <w:ind w:firstLine="0"/>
        <w:jc w:val="both"/>
        <w:rPr>
          <w:rFonts w:hint="eastAsia"/>
          <w:lang w:eastAsia="zh-CN"/>
        </w:rPr>
      </w:pPr>
    </w:p>
    <w:p w14:paraId="793069DF" w14:textId="1B60F409" w:rsidR="00FC3D15" w:rsidRDefault="00FC3D15" w:rsidP="002E264E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How to install the plugin</w:t>
      </w:r>
    </w:p>
    <w:p w14:paraId="515A9708" w14:textId="14ADDBA5" w:rsidR="00FC3D15" w:rsidRDefault="009029A7" w:rsidP="009029A7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Download (and unzip) the plugin from GitHub </w:t>
      </w:r>
      <w:r>
        <w:rPr>
          <w:lang w:eastAsia="zh-CN"/>
        </w:rPr>
        <w:t>repository</w:t>
      </w:r>
      <w:r>
        <w:rPr>
          <w:rFonts w:hint="eastAsia"/>
          <w:lang w:eastAsia="zh-CN"/>
        </w:rPr>
        <w:t xml:space="preserve"> above into an ECC folder</w:t>
      </w:r>
    </w:p>
    <w:p w14:paraId="1826679C" w14:textId="719A4C63" w:rsidR="009029A7" w:rsidRDefault="009029A7" w:rsidP="009029A7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Connect to website server and push the EEC folder under </w:t>
      </w:r>
      <w:r w:rsidR="00F43437">
        <w:rPr>
          <w:rFonts w:hint="eastAsia"/>
          <w:lang w:eastAsia="zh-CN"/>
        </w:rPr>
        <w:t>/[</w:t>
      </w:r>
      <w:proofErr w:type="spellStart"/>
      <w:r w:rsidR="00F43437">
        <w:rPr>
          <w:rFonts w:hint="eastAsia"/>
          <w:lang w:eastAsia="zh-CN"/>
        </w:rPr>
        <w:t>website_name</w:t>
      </w:r>
      <w:proofErr w:type="spellEnd"/>
      <w:r w:rsidR="00F43437">
        <w:rPr>
          <w:rFonts w:hint="eastAsia"/>
          <w:lang w:eastAsia="zh-CN"/>
        </w:rPr>
        <w:t>]/</w:t>
      </w:r>
      <w:proofErr w:type="spellStart"/>
      <w:r w:rsidR="00F43437">
        <w:rPr>
          <w:rFonts w:hint="eastAsia"/>
          <w:lang w:eastAsia="zh-CN"/>
        </w:rPr>
        <w:t>wp</w:t>
      </w:r>
      <w:proofErr w:type="spellEnd"/>
      <w:r w:rsidR="00F43437">
        <w:rPr>
          <w:rFonts w:hint="eastAsia"/>
          <w:lang w:eastAsia="zh-CN"/>
        </w:rPr>
        <w:t>-content/plugins</w:t>
      </w:r>
    </w:p>
    <w:p w14:paraId="62EE78B9" w14:textId="3850FF47" w:rsidR="00F43437" w:rsidRDefault="00F43437" w:rsidP="009029A7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r w:rsidR="00C517D6">
        <w:rPr>
          <w:rFonts w:hint="eastAsia"/>
          <w:lang w:eastAsia="zh-CN"/>
        </w:rPr>
        <w:t xml:space="preserve">In WordPress dashboard sidebar, click </w:t>
      </w:r>
      <w:r w:rsidR="00C517D6">
        <w:rPr>
          <w:lang w:eastAsia="zh-CN"/>
        </w:rPr>
        <w:t>“</w:t>
      </w:r>
      <w:r w:rsidR="00C517D6">
        <w:rPr>
          <w:rFonts w:hint="eastAsia"/>
          <w:lang w:eastAsia="zh-CN"/>
        </w:rPr>
        <w:t>plugins</w:t>
      </w:r>
      <w:r w:rsidR="00C517D6">
        <w:rPr>
          <w:lang w:eastAsia="zh-CN"/>
        </w:rPr>
        <w:t>”</w:t>
      </w:r>
      <w:r w:rsidR="00C517D6">
        <w:rPr>
          <w:rFonts w:hint="eastAsia"/>
          <w:lang w:eastAsia="zh-CN"/>
        </w:rPr>
        <w:t xml:space="preserve">. You should see </w:t>
      </w:r>
      <w:r w:rsidR="00C517D6">
        <w:rPr>
          <w:lang w:eastAsia="zh-CN"/>
        </w:rPr>
        <w:t>“</w:t>
      </w:r>
      <w:r w:rsidR="00C517D6">
        <w:rPr>
          <w:rFonts w:hint="eastAsia"/>
          <w:lang w:eastAsia="zh-CN"/>
        </w:rPr>
        <w:t>Labor Cost Calculator</w:t>
      </w:r>
      <w:r w:rsidR="00C517D6">
        <w:rPr>
          <w:lang w:eastAsia="zh-CN"/>
        </w:rPr>
        <w:t>”</w:t>
      </w:r>
      <w:r w:rsidR="00C517D6">
        <w:rPr>
          <w:rFonts w:hint="eastAsia"/>
          <w:lang w:eastAsia="zh-CN"/>
        </w:rPr>
        <w:t xml:space="preserve"> in the list of plugins, and under it click the link </w:t>
      </w:r>
      <w:r w:rsidR="00C517D6">
        <w:rPr>
          <w:lang w:eastAsia="zh-CN"/>
        </w:rPr>
        <w:t>“</w:t>
      </w:r>
      <w:r w:rsidR="00C517D6">
        <w:rPr>
          <w:rFonts w:hint="eastAsia"/>
          <w:lang w:eastAsia="zh-CN"/>
        </w:rPr>
        <w:t>activate</w:t>
      </w:r>
      <w:r w:rsidR="00C517D6">
        <w:rPr>
          <w:lang w:eastAsia="zh-CN"/>
        </w:rPr>
        <w:t>”</w:t>
      </w:r>
      <w:r w:rsidR="00C517D6">
        <w:rPr>
          <w:rFonts w:hint="eastAsia"/>
          <w:lang w:eastAsia="zh-CN"/>
        </w:rPr>
        <w:t>.</w:t>
      </w:r>
    </w:p>
    <w:p w14:paraId="0744EF2D" w14:textId="77777777" w:rsidR="002E264E" w:rsidRDefault="002E264E" w:rsidP="002E264E">
      <w:pPr>
        <w:jc w:val="both"/>
        <w:rPr>
          <w:rFonts w:hint="eastAsia"/>
          <w:lang w:eastAsia="zh-CN"/>
        </w:rPr>
      </w:pPr>
    </w:p>
    <w:p w14:paraId="6066BD3A" w14:textId="47D1649E" w:rsidR="00DE71DE" w:rsidRDefault="00DE71DE" w:rsidP="002E264E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How to add a new calculator</w:t>
      </w:r>
    </w:p>
    <w:p w14:paraId="60763601" w14:textId="77777777" w:rsidR="00DE71DE" w:rsidRDefault="00DE71DE" w:rsidP="002E264E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 </w:t>
      </w:r>
      <w:r>
        <w:rPr>
          <w:lang w:eastAsia="zh-CN"/>
        </w:rPr>
        <w:t>WordPress</w:t>
      </w:r>
      <w:r>
        <w:rPr>
          <w:rFonts w:hint="eastAsia"/>
          <w:lang w:eastAsia="zh-CN"/>
        </w:rPr>
        <w:t xml:space="preserve"> admin sidebar, select </w:t>
      </w:r>
      <w:r w:rsidR="00B4627F">
        <w:rPr>
          <w:rFonts w:hint="eastAsia"/>
          <w:lang w:eastAsia="zh-CN"/>
        </w:rPr>
        <w:t xml:space="preserve">page &gt;&gt; add new. In the add-new-page panel, click </w:t>
      </w:r>
      <w:r w:rsidR="00B4627F">
        <w:rPr>
          <w:lang w:eastAsia="zh-CN"/>
        </w:rPr>
        <w:t>“</w:t>
      </w:r>
      <w:r w:rsidR="00B4627F">
        <w:rPr>
          <w:rFonts w:hint="eastAsia"/>
          <w:lang w:eastAsia="zh-CN"/>
        </w:rPr>
        <w:t>use fusion builder</w:t>
      </w:r>
      <w:r w:rsidR="00B4627F">
        <w:rPr>
          <w:lang w:eastAsia="zh-CN"/>
        </w:rPr>
        <w:t>”</w:t>
      </w:r>
      <w:r w:rsidR="00B4627F">
        <w:rPr>
          <w:rFonts w:hint="eastAsia"/>
          <w:lang w:eastAsia="zh-CN"/>
        </w:rPr>
        <w:t xml:space="preserve"> if it</w:t>
      </w:r>
      <w:r w:rsidR="00B4627F">
        <w:rPr>
          <w:lang w:eastAsia="zh-CN"/>
        </w:rPr>
        <w:t>’</w:t>
      </w:r>
      <w:r w:rsidR="00B4627F">
        <w:rPr>
          <w:rFonts w:hint="eastAsia"/>
          <w:lang w:eastAsia="zh-CN"/>
        </w:rPr>
        <w:t xml:space="preserve">s not ready; In Fusion Builder, first add a 1/1 container, and then in </w:t>
      </w:r>
      <w:r w:rsidR="00B4627F">
        <w:rPr>
          <w:lang w:eastAsia="zh-CN"/>
        </w:rPr>
        <w:t>“</w:t>
      </w:r>
      <w:r w:rsidR="00B4627F">
        <w:rPr>
          <w:rFonts w:hint="eastAsia"/>
          <w:lang w:eastAsia="zh-CN"/>
        </w:rPr>
        <w:t>+ element</w:t>
      </w:r>
      <w:r w:rsidR="00B4627F">
        <w:rPr>
          <w:lang w:eastAsia="zh-CN"/>
        </w:rPr>
        <w:t>”</w:t>
      </w:r>
      <w:r w:rsidR="00B4627F">
        <w:rPr>
          <w:rFonts w:hint="eastAsia"/>
          <w:lang w:eastAsia="zh-CN"/>
        </w:rPr>
        <w:t xml:space="preserve">, select the </w:t>
      </w:r>
      <w:r w:rsidR="00B4627F">
        <w:rPr>
          <w:lang w:eastAsia="zh-CN"/>
        </w:rPr>
        <w:t>“</w:t>
      </w:r>
      <w:r w:rsidR="00B4627F">
        <w:rPr>
          <w:rFonts w:hint="eastAsia"/>
          <w:lang w:eastAsia="zh-CN"/>
        </w:rPr>
        <w:t>code block</w:t>
      </w:r>
      <w:r w:rsidR="00B4627F">
        <w:rPr>
          <w:lang w:eastAsia="zh-CN"/>
        </w:rPr>
        <w:t>”</w:t>
      </w:r>
      <w:r w:rsidR="00B4627F">
        <w:rPr>
          <w:rFonts w:hint="eastAsia"/>
          <w:lang w:eastAsia="zh-CN"/>
        </w:rPr>
        <w:t xml:space="preserve"> option, paste the corresponding short-code for the type of calculator</w:t>
      </w:r>
      <w:r w:rsidR="00BF00F9">
        <w:rPr>
          <w:rFonts w:hint="eastAsia"/>
          <w:lang w:eastAsia="zh-CN"/>
        </w:rPr>
        <w:t xml:space="preserve"> (guest or internal user)</w:t>
      </w:r>
      <w:r w:rsidR="00B4627F">
        <w:rPr>
          <w:rFonts w:hint="eastAsia"/>
          <w:lang w:eastAsia="zh-CN"/>
        </w:rPr>
        <w:t xml:space="preserve"> you want. You can find the short-code in the ECC plugin panel, or as for now, the short-codes are:</w:t>
      </w:r>
    </w:p>
    <w:p w14:paraId="3202BFB2" w14:textId="77777777" w:rsidR="00B4627F" w:rsidRDefault="00B4627F" w:rsidP="002E264E">
      <w:pPr>
        <w:pStyle w:val="ListParagraph"/>
        <w:numPr>
          <w:ilvl w:val="0"/>
          <w:numId w:val="14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[Labor-Cost-</w:t>
      </w:r>
      <w:proofErr w:type="spellStart"/>
      <w:r>
        <w:rPr>
          <w:rFonts w:hint="eastAsia"/>
          <w:lang w:eastAsia="zh-CN"/>
        </w:rPr>
        <w:t>Calculator_Guest</w:t>
      </w:r>
      <w:proofErr w:type="spellEnd"/>
      <w:r>
        <w:rPr>
          <w:rFonts w:hint="eastAsia"/>
          <w:lang w:eastAsia="zh-CN"/>
        </w:rPr>
        <w:t xml:space="preserve">] for </w:t>
      </w:r>
      <w:r w:rsidR="00BF00F9">
        <w:rPr>
          <w:rFonts w:hint="eastAsia"/>
          <w:lang w:eastAsia="zh-CN"/>
        </w:rPr>
        <w:t>guest.</w:t>
      </w:r>
    </w:p>
    <w:p w14:paraId="2E80E8C1" w14:textId="77777777" w:rsidR="00BF00F9" w:rsidRDefault="00BF00F9" w:rsidP="002E264E">
      <w:pPr>
        <w:pStyle w:val="ListParagraph"/>
        <w:numPr>
          <w:ilvl w:val="0"/>
          <w:numId w:val="14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[Labor-Cost-</w:t>
      </w:r>
      <w:proofErr w:type="spellStart"/>
      <w:r>
        <w:rPr>
          <w:rFonts w:hint="eastAsia"/>
          <w:lang w:eastAsia="zh-CN"/>
        </w:rPr>
        <w:t>Calculator_Internal</w:t>
      </w:r>
      <w:proofErr w:type="spellEnd"/>
      <w:r>
        <w:rPr>
          <w:rFonts w:hint="eastAsia"/>
          <w:lang w:eastAsia="zh-CN"/>
        </w:rPr>
        <w:t>] for internal users.</w:t>
      </w:r>
    </w:p>
    <w:p w14:paraId="55767117" w14:textId="519A9841" w:rsidR="00BF00F9" w:rsidRDefault="00BF00F9" w:rsidP="002E264E">
      <w:pPr>
        <w:ind w:left="720"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After pasting the short-code, click </w:t>
      </w:r>
      <w:r>
        <w:rPr>
          <w:lang w:eastAsia="zh-CN"/>
        </w:rPr>
        <w:t>“</w:t>
      </w:r>
      <w:r>
        <w:rPr>
          <w:rFonts w:hint="eastAsia"/>
          <w:lang w:eastAsia="zh-CN"/>
        </w:rPr>
        <w:t>save draft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or </w:t>
      </w:r>
      <w:r>
        <w:rPr>
          <w:lang w:eastAsia="zh-CN"/>
        </w:rPr>
        <w:t>“</w:t>
      </w:r>
      <w:r>
        <w:rPr>
          <w:rFonts w:hint="eastAsia"/>
          <w:lang w:eastAsia="zh-CN"/>
        </w:rPr>
        <w:t>publish</w:t>
      </w:r>
      <w:r>
        <w:rPr>
          <w:lang w:eastAsia="zh-CN"/>
        </w:rPr>
        <w:t>”</w:t>
      </w:r>
      <w:r>
        <w:rPr>
          <w:rFonts w:hint="eastAsia"/>
          <w:lang w:eastAsia="zh-CN"/>
        </w:rPr>
        <w:t>.</w:t>
      </w:r>
    </w:p>
    <w:p w14:paraId="3BDD6E7A" w14:textId="77777777" w:rsidR="00DE71DE" w:rsidRPr="00DE71DE" w:rsidRDefault="00DE71DE" w:rsidP="002E264E">
      <w:pPr>
        <w:jc w:val="both"/>
        <w:rPr>
          <w:rFonts w:hint="eastAsia"/>
          <w:lang w:eastAsia="zh-CN"/>
        </w:rPr>
      </w:pPr>
    </w:p>
    <w:p w14:paraId="38E4001C" w14:textId="470DD851" w:rsidR="00A00A8B" w:rsidRDefault="00DE71DE" w:rsidP="002E264E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How to </w:t>
      </w:r>
      <w:r w:rsidR="002805E7">
        <w:rPr>
          <w:rFonts w:hint="eastAsia"/>
          <w:lang w:eastAsia="zh-CN"/>
        </w:rPr>
        <w:t xml:space="preserve">insert, </w:t>
      </w:r>
      <w:r w:rsidR="002805E7">
        <w:rPr>
          <w:lang w:eastAsia="zh-CN"/>
        </w:rPr>
        <w:t>update</w:t>
      </w:r>
      <w:r w:rsidR="002805E7">
        <w:rPr>
          <w:rFonts w:hint="eastAsia"/>
          <w:lang w:eastAsia="zh-CN"/>
        </w:rPr>
        <w:t xml:space="preserve"> and delete city data</w:t>
      </w:r>
    </w:p>
    <w:p w14:paraId="761C3304" w14:textId="256950F2" w:rsidR="00FC3D15" w:rsidRDefault="00FC3D15" w:rsidP="002E264E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Go to ECC plugin panel by clicking </w:t>
      </w:r>
      <w:r>
        <w:rPr>
          <w:lang w:eastAsia="zh-CN"/>
        </w:rPr>
        <w:t>“</w:t>
      </w:r>
      <w:r>
        <w:rPr>
          <w:rFonts w:hint="eastAsia"/>
          <w:lang w:eastAsia="zh-CN"/>
        </w:rPr>
        <w:t>Labor Cost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in WordPress dashboard. </w:t>
      </w:r>
    </w:p>
    <w:p w14:paraId="53314D24" w14:textId="0283FA88" w:rsidR="00FC3D15" w:rsidRDefault="00FC3D15" w:rsidP="002E264E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For data insert and update, </w:t>
      </w:r>
      <w:r w:rsidR="003C5500">
        <w:rPr>
          <w:rFonts w:hint="eastAsia"/>
          <w:lang w:eastAsia="zh-CN"/>
        </w:rPr>
        <w:t xml:space="preserve">use excel upload. </w:t>
      </w:r>
      <w:r w:rsidR="002C5CF9">
        <w:rPr>
          <w:rFonts w:hint="eastAsia"/>
          <w:lang w:eastAsia="zh-CN"/>
        </w:rPr>
        <w:t>Click</w:t>
      </w:r>
      <w:r w:rsidR="00DB3BD2">
        <w:rPr>
          <w:rFonts w:hint="eastAsia"/>
          <w:lang w:eastAsia="zh-CN"/>
        </w:rPr>
        <w:t xml:space="preserve"> </w:t>
      </w:r>
      <w:r w:rsidR="00DB3BD2">
        <w:rPr>
          <w:lang w:eastAsia="zh-CN"/>
        </w:rPr>
        <w:t>“</w:t>
      </w:r>
      <w:r w:rsidR="00DB3BD2">
        <w:rPr>
          <w:rFonts w:hint="eastAsia"/>
          <w:lang w:eastAsia="zh-CN"/>
        </w:rPr>
        <w:t>choose file</w:t>
      </w:r>
      <w:r w:rsidR="00DB3BD2">
        <w:rPr>
          <w:lang w:eastAsia="zh-CN"/>
        </w:rPr>
        <w:t>”</w:t>
      </w:r>
      <w:r w:rsidR="00DB3BD2">
        <w:rPr>
          <w:rFonts w:hint="eastAsia"/>
          <w:lang w:eastAsia="zh-CN"/>
        </w:rPr>
        <w:t xml:space="preserve"> and choose the</w:t>
      </w:r>
      <w:r w:rsidR="00E301A1">
        <w:rPr>
          <w:rFonts w:hint="eastAsia"/>
          <w:lang w:eastAsia="zh-CN"/>
        </w:rPr>
        <w:t xml:space="preserve"> </w:t>
      </w:r>
      <w:r w:rsidR="003C5500">
        <w:rPr>
          <w:rFonts w:hint="eastAsia"/>
          <w:lang w:eastAsia="zh-CN"/>
        </w:rPr>
        <w:t>excel with inserted or updated data</w:t>
      </w:r>
      <w:r w:rsidR="00C010AA">
        <w:rPr>
          <w:rFonts w:hint="eastAsia"/>
          <w:lang w:eastAsia="zh-CN"/>
        </w:rPr>
        <w:t xml:space="preserve"> according to the template</w:t>
      </w:r>
      <w:r w:rsidR="00AD3890">
        <w:rPr>
          <w:rFonts w:hint="eastAsia"/>
          <w:lang w:eastAsia="zh-CN"/>
        </w:rPr>
        <w:t xml:space="preserve"> format and filename format</w:t>
      </w:r>
      <w:r w:rsidR="003C5500">
        <w:rPr>
          <w:rFonts w:hint="eastAsia"/>
          <w:lang w:eastAsia="zh-CN"/>
        </w:rPr>
        <w:t xml:space="preserve">. </w:t>
      </w:r>
      <w:r w:rsidR="002E264E">
        <w:rPr>
          <w:rFonts w:hint="eastAsia"/>
          <w:lang w:eastAsia="zh-CN"/>
        </w:rPr>
        <w:t xml:space="preserve">Find the template in WordPress Media, or in project </w:t>
      </w:r>
      <w:r w:rsidR="002E264E">
        <w:rPr>
          <w:lang w:eastAsia="zh-CN"/>
        </w:rPr>
        <w:t>GitHub</w:t>
      </w:r>
      <w:r w:rsidR="002E264E">
        <w:rPr>
          <w:rFonts w:hint="eastAsia"/>
          <w:lang w:eastAsia="zh-CN"/>
        </w:rPr>
        <w:t xml:space="preserve"> directory</w:t>
      </w:r>
      <w:r w:rsidR="00AD3890">
        <w:rPr>
          <w:rFonts w:hint="eastAsia"/>
          <w:lang w:eastAsia="zh-CN"/>
        </w:rPr>
        <w:t>. The filename format</w:t>
      </w:r>
      <w:r w:rsidR="0050713A">
        <w:rPr>
          <w:rFonts w:hint="eastAsia"/>
          <w:lang w:eastAsia="zh-CN"/>
        </w:rPr>
        <w:t xml:space="preserve"> is: ECC-Data-Update_yyyymmdd.xlsx, where </w:t>
      </w:r>
      <w:proofErr w:type="spellStart"/>
      <w:r w:rsidR="0050713A">
        <w:rPr>
          <w:rFonts w:hint="eastAsia"/>
          <w:lang w:eastAsia="zh-CN"/>
        </w:rPr>
        <w:t>yyyymmdd</w:t>
      </w:r>
      <w:proofErr w:type="spellEnd"/>
      <w:r w:rsidR="0050713A">
        <w:rPr>
          <w:rFonts w:hint="eastAsia"/>
          <w:lang w:eastAsia="zh-CN"/>
        </w:rPr>
        <w:t xml:space="preserve"> is current date. </w:t>
      </w:r>
      <w:r w:rsidR="00981EB5">
        <w:rPr>
          <w:rFonts w:hint="eastAsia"/>
          <w:lang w:eastAsia="zh-CN"/>
        </w:rPr>
        <w:t>For example, an upload on Aug 21, 2018 should use ECC-Data-Update_yyyymmdd.xlsx as filename.</w:t>
      </w:r>
    </w:p>
    <w:p w14:paraId="735200C8" w14:textId="3158B8DA" w:rsidR="002E264E" w:rsidRDefault="002E264E" w:rsidP="002E264E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For data delete, use the </w:t>
      </w:r>
      <w:r>
        <w:rPr>
          <w:lang w:eastAsia="zh-CN"/>
        </w:rPr>
        <w:t>“</w:t>
      </w:r>
      <w:r>
        <w:rPr>
          <w:rFonts w:hint="eastAsia"/>
          <w:lang w:eastAsia="zh-CN"/>
        </w:rPr>
        <w:t>Delete City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drop-down selector. Note that </w:t>
      </w:r>
      <w:r>
        <w:rPr>
          <w:lang w:eastAsia="zh-CN"/>
        </w:rPr>
        <w:t>after clicking “</w:t>
      </w:r>
      <w:r>
        <w:rPr>
          <w:rFonts w:hint="eastAsia"/>
          <w:lang w:eastAsia="zh-CN"/>
        </w:rPr>
        <w:t>delete</w:t>
      </w:r>
      <w:r>
        <w:rPr>
          <w:lang w:eastAsia="zh-CN"/>
        </w:rPr>
        <w:t>”</w:t>
      </w:r>
      <w:r>
        <w:rPr>
          <w:rFonts w:hint="eastAsia"/>
          <w:lang w:eastAsia="zh-CN"/>
        </w:rPr>
        <w:t>, the deleted city can still show in drop-down selector, but it will disappear after reloading the page.</w:t>
      </w:r>
    </w:p>
    <w:p w14:paraId="33B21D0D" w14:textId="77777777" w:rsidR="00C517D6" w:rsidRDefault="00C517D6" w:rsidP="00C517D6">
      <w:pPr>
        <w:ind w:firstLine="0"/>
        <w:jc w:val="both"/>
        <w:rPr>
          <w:rFonts w:hint="eastAsia"/>
          <w:lang w:eastAsia="zh-CN"/>
        </w:rPr>
      </w:pPr>
    </w:p>
    <w:p w14:paraId="24DB3C6D" w14:textId="54FB1914" w:rsidR="00624A6A" w:rsidRDefault="00624A6A" w:rsidP="00C517D6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How to access source code</w:t>
      </w:r>
    </w:p>
    <w:p w14:paraId="3FFE0628" w14:textId="1407595A" w:rsidR="00624A6A" w:rsidRDefault="00624A6A" w:rsidP="00C517D6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To access source code, you need to be added as a </w:t>
      </w:r>
      <w:proofErr w:type="spellStart"/>
      <w:r>
        <w:rPr>
          <w:rFonts w:hint="eastAsia"/>
          <w:lang w:eastAsia="zh-CN"/>
        </w:rPr>
        <w:t>Pressable</w:t>
      </w:r>
      <w:proofErr w:type="spellEnd"/>
      <w:r>
        <w:rPr>
          <w:rFonts w:hint="eastAsia"/>
          <w:lang w:eastAsia="zh-CN"/>
        </w:rPr>
        <w:t xml:space="preserve"> </w:t>
      </w:r>
      <w:r w:rsidR="00415D9F">
        <w:rPr>
          <w:rFonts w:hint="eastAsia"/>
          <w:lang w:eastAsia="zh-CN"/>
        </w:rPr>
        <w:t xml:space="preserve">collaborator for the website. Use FileZilla or other SFTP software, </w:t>
      </w:r>
      <w:r w:rsidR="002F7847">
        <w:rPr>
          <w:rFonts w:hint="eastAsia"/>
          <w:lang w:eastAsia="zh-CN"/>
        </w:rPr>
        <w:t>connect</w:t>
      </w:r>
      <w:r w:rsidR="00415D9F">
        <w:rPr>
          <w:rFonts w:hint="eastAsia"/>
          <w:lang w:eastAsia="zh-CN"/>
        </w:rPr>
        <w:t xml:space="preserve"> to </w:t>
      </w:r>
      <w:r w:rsidR="002F7847">
        <w:rPr>
          <w:rFonts w:hint="eastAsia"/>
          <w:lang w:eastAsia="zh-CN"/>
        </w:rPr>
        <w:t xml:space="preserve">the server with the username and password which you can find on </w:t>
      </w:r>
      <w:proofErr w:type="spellStart"/>
      <w:r w:rsidR="002F7847">
        <w:rPr>
          <w:rFonts w:hint="eastAsia"/>
          <w:lang w:eastAsia="zh-CN"/>
        </w:rPr>
        <w:t>Pressable</w:t>
      </w:r>
      <w:proofErr w:type="spellEnd"/>
      <w:r w:rsidR="002F7847">
        <w:rPr>
          <w:rFonts w:hint="eastAsia"/>
          <w:lang w:eastAsia="zh-CN"/>
        </w:rPr>
        <w:t>.</w:t>
      </w:r>
    </w:p>
    <w:p w14:paraId="09A9DFCB" w14:textId="77777777" w:rsidR="00624A6A" w:rsidRDefault="00624A6A" w:rsidP="00C517D6">
      <w:pPr>
        <w:ind w:firstLine="0"/>
        <w:jc w:val="both"/>
        <w:rPr>
          <w:rFonts w:hint="eastAsia"/>
          <w:lang w:eastAsia="zh-CN"/>
        </w:rPr>
      </w:pPr>
    </w:p>
    <w:p w14:paraId="54D63359" w14:textId="77777777" w:rsidR="0028240F" w:rsidRDefault="0028240F" w:rsidP="00C517D6">
      <w:pPr>
        <w:ind w:firstLine="0"/>
        <w:jc w:val="both"/>
        <w:rPr>
          <w:rFonts w:hint="eastAsia"/>
          <w:lang w:eastAsia="zh-CN"/>
        </w:rPr>
      </w:pPr>
    </w:p>
    <w:p w14:paraId="387CC290" w14:textId="2540D100" w:rsidR="0028240F" w:rsidRDefault="0028240F" w:rsidP="0028240F">
      <w:pPr>
        <w:ind w:firstLine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Part II. Guest Calculator</w:t>
      </w:r>
    </w:p>
    <w:p w14:paraId="53114BE5" w14:textId="359F97AD" w:rsidR="00C517D6" w:rsidRDefault="00C517D6" w:rsidP="00C517D6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How to </w:t>
      </w:r>
      <w:r w:rsidR="00624A6A">
        <w:rPr>
          <w:rFonts w:hint="eastAsia"/>
          <w:lang w:eastAsia="zh-CN"/>
        </w:rPr>
        <w:t>edit</w:t>
      </w:r>
      <w:r w:rsidR="00DD2460">
        <w:rPr>
          <w:rFonts w:hint="eastAsia"/>
          <w:lang w:eastAsia="zh-CN"/>
        </w:rPr>
        <w:t xml:space="preserve"> the email </w:t>
      </w:r>
      <w:r w:rsidR="00624A6A">
        <w:rPr>
          <w:rFonts w:hint="eastAsia"/>
          <w:lang w:eastAsia="zh-CN"/>
        </w:rPr>
        <w:t xml:space="preserve">sending </w:t>
      </w:r>
      <w:r w:rsidR="000A2A0B">
        <w:rPr>
          <w:rFonts w:hint="eastAsia"/>
          <w:lang w:eastAsia="zh-CN"/>
        </w:rPr>
        <w:t>configurations</w:t>
      </w:r>
      <w:r w:rsidR="00DD2460">
        <w:rPr>
          <w:rFonts w:hint="eastAsia"/>
          <w:lang w:eastAsia="zh-CN"/>
        </w:rPr>
        <w:t xml:space="preserve"> </w:t>
      </w:r>
    </w:p>
    <w:p w14:paraId="1DE4F815" w14:textId="64D3F1E8" w:rsidR="00630300" w:rsidRDefault="002F7847" w:rsidP="007C2870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Go to ECC/html/</w:t>
      </w:r>
      <w:proofErr w:type="spellStart"/>
      <w:r>
        <w:rPr>
          <w:rFonts w:hint="eastAsia"/>
          <w:lang w:eastAsia="zh-CN"/>
        </w:rPr>
        <w:t>GuestShortcode.php</w:t>
      </w:r>
      <w:proofErr w:type="spellEnd"/>
      <w:r>
        <w:rPr>
          <w:rFonts w:hint="eastAsia"/>
          <w:lang w:eastAsia="zh-CN"/>
        </w:rPr>
        <w:t xml:space="preserve">, </w:t>
      </w:r>
      <w:r w:rsidR="00DA4503">
        <w:rPr>
          <w:rFonts w:hint="eastAsia"/>
          <w:lang w:eastAsia="zh-CN"/>
        </w:rPr>
        <w:t xml:space="preserve">in the </w:t>
      </w:r>
      <w:proofErr w:type="spellStart"/>
      <w:r w:rsidR="00DA4503" w:rsidRPr="00DA4503">
        <w:rPr>
          <w:rFonts w:hint="eastAsia"/>
          <w:i/>
          <w:lang w:eastAsia="zh-CN"/>
        </w:rPr>
        <w:t>user_info_input</w:t>
      </w:r>
      <w:proofErr w:type="spellEnd"/>
      <w:r w:rsidR="00DA4503">
        <w:rPr>
          <w:rFonts w:hint="eastAsia"/>
          <w:lang w:eastAsia="zh-CN"/>
        </w:rPr>
        <w:t xml:space="preserve"> function, </w:t>
      </w:r>
      <w:r w:rsidR="005725EF">
        <w:rPr>
          <w:rFonts w:hint="eastAsia"/>
          <w:lang w:eastAsia="zh-CN"/>
        </w:rPr>
        <w:t>find the line:</w:t>
      </w:r>
    </w:p>
    <w:p w14:paraId="31F44CFD" w14:textId="35613ECB" w:rsidR="005725EF" w:rsidRDefault="005725EF" w:rsidP="007C2870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5725EF">
        <w:rPr>
          <w:lang w:eastAsia="zh-CN"/>
        </w:rPr>
        <w:t xml:space="preserve">$mail = new </w:t>
      </w:r>
      <w:proofErr w:type="spellStart"/>
      <w:r w:rsidRPr="005725EF">
        <w:rPr>
          <w:lang w:eastAsia="zh-CN"/>
        </w:rPr>
        <w:t>PHPMailer</w:t>
      </w:r>
      <w:proofErr w:type="spellEnd"/>
      <w:proofErr w:type="gramStart"/>
      <w:r w:rsidRPr="005725EF">
        <w:rPr>
          <w:lang w:eastAsia="zh-CN"/>
        </w:rPr>
        <w:t>\</w:t>
      </w:r>
      <w:proofErr w:type="spellStart"/>
      <w:r w:rsidRPr="005725EF">
        <w:rPr>
          <w:lang w:eastAsia="zh-CN"/>
        </w:rPr>
        <w:t>PHPMailer</w:t>
      </w:r>
      <w:proofErr w:type="spellEnd"/>
      <w:r w:rsidRPr="005725EF">
        <w:rPr>
          <w:lang w:eastAsia="zh-CN"/>
        </w:rPr>
        <w:t>\</w:t>
      </w:r>
      <w:proofErr w:type="spellStart"/>
      <w:r w:rsidRPr="005725EF">
        <w:rPr>
          <w:lang w:eastAsia="zh-CN"/>
        </w:rPr>
        <w:t>PHPMailer</w:t>
      </w:r>
      <w:proofErr w:type="spellEnd"/>
      <w:r w:rsidRPr="005725EF">
        <w:rPr>
          <w:lang w:eastAsia="zh-CN"/>
        </w:rPr>
        <w:t>(</w:t>
      </w:r>
      <w:proofErr w:type="gramEnd"/>
      <w:r w:rsidRPr="005725EF">
        <w:rPr>
          <w:lang w:eastAsia="zh-CN"/>
        </w:rPr>
        <w:t>);</w:t>
      </w:r>
    </w:p>
    <w:p w14:paraId="3E7071D1" w14:textId="7ACB29A0" w:rsidR="00EF3300" w:rsidRDefault="005725EF" w:rsidP="007C2870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Under this line are the configuration for email:</w:t>
      </w:r>
    </w:p>
    <w:p w14:paraId="5F08E2FF" w14:textId="3787D562" w:rsidR="00EF3300" w:rsidRDefault="00EF3300" w:rsidP="00EF3300">
      <w:pPr>
        <w:pStyle w:val="ListParagraph"/>
        <w:numPr>
          <w:ilvl w:val="0"/>
          <w:numId w:val="14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$sender and $password for the mailbox from which the email is send and its password</w:t>
      </w:r>
    </w:p>
    <w:p w14:paraId="7CB143ED" w14:textId="23871B46" w:rsidR="00EF3300" w:rsidRDefault="00EF3300" w:rsidP="00EF3300">
      <w:pPr>
        <w:pStyle w:val="ListParagraph"/>
        <w:numPr>
          <w:ilvl w:val="0"/>
          <w:numId w:val="14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$message and $mail-&gt;Subject for email title and content</w:t>
      </w:r>
      <w:r w:rsidR="0056672A">
        <w:rPr>
          <w:rFonts w:hint="eastAsia"/>
          <w:lang w:eastAsia="zh-CN"/>
        </w:rPr>
        <w:t>. Note that $message is interpreted as html.</w:t>
      </w:r>
    </w:p>
    <w:p w14:paraId="6712EC3C" w14:textId="4F936003" w:rsidR="00EF3300" w:rsidRDefault="00EF3300" w:rsidP="00EF3300">
      <w:pPr>
        <w:pStyle w:val="ListParagraph"/>
        <w:numPr>
          <w:ilvl w:val="0"/>
          <w:numId w:val="14"/>
        </w:numPr>
        <w:jc w:val="both"/>
        <w:rPr>
          <w:rFonts w:hint="eastAsia"/>
          <w:lang w:eastAsia="zh-CN"/>
        </w:rPr>
      </w:pPr>
      <w:r w:rsidRPr="00EF3300">
        <w:rPr>
          <w:lang w:eastAsia="zh-CN"/>
        </w:rPr>
        <w:t>$mail-&gt;</w:t>
      </w:r>
      <w:proofErr w:type="spellStart"/>
      <w:r w:rsidRPr="00EF3300">
        <w:rPr>
          <w:lang w:eastAsia="zh-CN"/>
        </w:rPr>
        <w:t>AddCC</w:t>
      </w:r>
      <w:proofErr w:type="spellEnd"/>
      <w:r>
        <w:rPr>
          <w:rFonts w:hint="eastAsia"/>
          <w:lang w:eastAsia="zh-CN"/>
        </w:rPr>
        <w:t xml:space="preserve"> for carbon copy. </w:t>
      </w:r>
      <w:r>
        <w:rPr>
          <w:lang w:eastAsia="zh-CN"/>
        </w:rPr>
        <w:t>E</w:t>
      </w:r>
      <w:r>
        <w:rPr>
          <w:rFonts w:hint="eastAsia"/>
          <w:lang w:eastAsia="zh-CN"/>
        </w:rPr>
        <w:t xml:space="preserve">tc. </w:t>
      </w:r>
    </w:p>
    <w:p w14:paraId="1B27DDE7" w14:textId="77777777" w:rsidR="004B4251" w:rsidRDefault="004B4251" w:rsidP="004B4251">
      <w:pPr>
        <w:ind w:firstLine="0"/>
        <w:jc w:val="both"/>
        <w:rPr>
          <w:rFonts w:hint="eastAsia"/>
          <w:lang w:eastAsia="zh-CN"/>
        </w:rPr>
      </w:pPr>
    </w:p>
    <w:p w14:paraId="6378AC13" w14:textId="156DCEFB" w:rsidR="004B4251" w:rsidRDefault="000A2A0B" w:rsidP="004B4251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How to </w:t>
      </w:r>
      <w:r w:rsidR="005C6DF5">
        <w:rPr>
          <w:rFonts w:hint="eastAsia"/>
          <w:lang w:eastAsia="zh-CN"/>
        </w:rPr>
        <w:t xml:space="preserve">edit </w:t>
      </w:r>
      <w:r w:rsidR="00BC7D45">
        <w:rPr>
          <w:rFonts w:hint="eastAsia"/>
          <w:lang w:eastAsia="zh-CN"/>
        </w:rPr>
        <w:t>email signature</w:t>
      </w:r>
    </w:p>
    <w:p w14:paraId="22840D8F" w14:textId="77777777" w:rsidR="00983A2E" w:rsidRDefault="00572981" w:rsidP="004B4251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In</w:t>
      </w:r>
      <w:r w:rsidR="00677632">
        <w:rPr>
          <w:rFonts w:hint="eastAsia"/>
          <w:lang w:eastAsia="zh-CN"/>
        </w:rPr>
        <w:t xml:space="preserve"> ECC/html/</w:t>
      </w:r>
      <w:proofErr w:type="spellStart"/>
      <w:r w:rsidR="00677632">
        <w:rPr>
          <w:rFonts w:hint="eastAsia"/>
          <w:lang w:eastAsia="zh-CN"/>
        </w:rPr>
        <w:t>Signature.php</w:t>
      </w:r>
      <w:proofErr w:type="spellEnd"/>
      <w:r w:rsidR="00677632">
        <w:rPr>
          <w:rFonts w:hint="eastAsia"/>
          <w:lang w:eastAsia="zh-CN"/>
        </w:rPr>
        <w:t xml:space="preserve">, change the text </w:t>
      </w:r>
      <w:r w:rsidR="00983A2E">
        <w:rPr>
          <w:rFonts w:hint="eastAsia"/>
          <w:lang w:eastAsia="zh-CN"/>
        </w:rPr>
        <w:t xml:space="preserve">between </w:t>
      </w:r>
      <w:r w:rsidR="00677632">
        <w:rPr>
          <w:rFonts w:hint="eastAsia"/>
          <w:lang w:eastAsia="zh-CN"/>
        </w:rPr>
        <w:t>&lt;&lt;&lt;SIGNATURE</w:t>
      </w:r>
      <w:r w:rsidR="00983A2E">
        <w:rPr>
          <w:rFonts w:hint="eastAsia"/>
          <w:lang w:eastAsia="zh-CN"/>
        </w:rPr>
        <w:t xml:space="preserve"> and SIGNATURE to html code you need. Do not add space or tab before and after </w:t>
      </w:r>
      <w:r w:rsidR="00983A2E">
        <w:rPr>
          <w:rFonts w:hint="eastAsia"/>
          <w:lang w:eastAsia="zh-CN"/>
        </w:rPr>
        <w:t>&lt;&lt;&lt;SIGNATURE and SIGNATURE</w:t>
      </w:r>
      <w:r w:rsidR="00983A2E">
        <w:rPr>
          <w:rFonts w:hint="eastAsia"/>
          <w:lang w:eastAsia="zh-CN"/>
        </w:rPr>
        <w:t>. You might need to remove unnecessary newline character in your html code.</w:t>
      </w:r>
    </w:p>
    <w:p w14:paraId="5248B26A" w14:textId="1DF3C224" w:rsidR="00983A2E" w:rsidRDefault="00983A2E" w:rsidP="004B4251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For more information, google </w:t>
      </w:r>
      <w:r w:rsidR="0070304D"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php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heredoc</w:t>
      </w:r>
      <w:proofErr w:type="spellEnd"/>
      <w:r w:rsidR="0070304D">
        <w:rPr>
          <w:lang w:eastAsia="zh-CN"/>
        </w:rPr>
        <w:t>”</w:t>
      </w:r>
      <w:r>
        <w:rPr>
          <w:rFonts w:hint="eastAsia"/>
          <w:lang w:eastAsia="zh-CN"/>
        </w:rPr>
        <w:t xml:space="preserve">. </w:t>
      </w:r>
    </w:p>
    <w:p w14:paraId="4EA2427A" w14:textId="77777777" w:rsidR="00983A2E" w:rsidRDefault="00983A2E" w:rsidP="004B4251">
      <w:pPr>
        <w:ind w:firstLine="0"/>
        <w:jc w:val="both"/>
        <w:rPr>
          <w:rFonts w:hint="eastAsia"/>
          <w:lang w:eastAsia="zh-CN"/>
        </w:rPr>
      </w:pPr>
    </w:p>
    <w:p w14:paraId="64CA798A" w14:textId="03ED652E" w:rsidR="00FD6C7C" w:rsidRDefault="0056672A" w:rsidP="004B4251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What</w:t>
      </w:r>
      <w:r w:rsidR="00983A2E">
        <w:rPr>
          <w:rFonts w:hint="eastAsia"/>
          <w:lang w:eastAsia="zh-CN"/>
        </w:rPr>
        <w:t xml:space="preserve"> to change </w:t>
      </w:r>
      <w:r>
        <w:rPr>
          <w:rFonts w:hint="eastAsia"/>
          <w:lang w:eastAsia="zh-CN"/>
        </w:rPr>
        <w:t xml:space="preserve">when implementing ECC onto </w:t>
      </w:r>
      <w:r w:rsidR="00FD6C7C">
        <w:rPr>
          <w:rFonts w:hint="eastAsia"/>
          <w:lang w:eastAsia="zh-CN"/>
        </w:rPr>
        <w:t>another company</w:t>
      </w:r>
      <w:r>
        <w:rPr>
          <w:rFonts w:hint="eastAsia"/>
          <w:lang w:eastAsia="zh-CN"/>
        </w:rPr>
        <w:t xml:space="preserve"> website</w:t>
      </w:r>
    </w:p>
    <w:p w14:paraId="350521C2" w14:textId="442E918D" w:rsidR="0056672A" w:rsidRDefault="0056672A" w:rsidP="00FD6C7C">
      <w:pPr>
        <w:tabs>
          <w:tab w:val="left" w:pos="720"/>
          <w:tab w:val="left" w:pos="1440"/>
          <w:tab w:val="left" w:pos="2160"/>
          <w:tab w:val="left" w:pos="3243"/>
        </w:tabs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FD6C7C">
        <w:rPr>
          <w:rFonts w:hint="eastAsia"/>
          <w:lang w:eastAsia="zh-CN"/>
        </w:rPr>
        <w:t>1. Page title name</w:t>
      </w:r>
    </w:p>
    <w:p w14:paraId="5F965AE6" w14:textId="294F19A6" w:rsidR="00FD6C7C" w:rsidRDefault="00FD6C7C" w:rsidP="004B4251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2. Email subject name, content, signature and name of attached file </w:t>
      </w:r>
    </w:p>
    <w:p w14:paraId="7A2BDA26" w14:textId="7F5CD817" w:rsidR="0028240F" w:rsidRDefault="0028240F" w:rsidP="004B4251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3. PDF template</w:t>
      </w:r>
    </w:p>
    <w:p w14:paraId="27DAE6F7" w14:textId="7C87E88C" w:rsidR="0028240F" w:rsidRDefault="0028240F" w:rsidP="004B4251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4. Mailbox from which guest email is sent</w:t>
      </w:r>
    </w:p>
    <w:p w14:paraId="04F144F0" w14:textId="77777777" w:rsidR="0028240F" w:rsidRDefault="0028240F" w:rsidP="004B4251">
      <w:pPr>
        <w:ind w:firstLine="0"/>
        <w:jc w:val="both"/>
        <w:rPr>
          <w:rFonts w:hint="eastAsia"/>
          <w:lang w:eastAsia="zh-CN"/>
        </w:rPr>
      </w:pPr>
    </w:p>
    <w:p w14:paraId="36EE6B41" w14:textId="77777777" w:rsidR="0028240F" w:rsidRDefault="0028240F" w:rsidP="004B4251">
      <w:pPr>
        <w:ind w:firstLine="0"/>
        <w:jc w:val="both"/>
        <w:rPr>
          <w:rFonts w:hint="eastAsia"/>
          <w:lang w:eastAsia="zh-CN"/>
        </w:rPr>
      </w:pPr>
    </w:p>
    <w:p w14:paraId="76D86DB4" w14:textId="715D3A87" w:rsidR="0028240F" w:rsidRDefault="0028240F" w:rsidP="0028240F">
      <w:pPr>
        <w:ind w:firstLine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Part III. Internal Calcul</w:t>
      </w:r>
      <w:r w:rsidR="00C23B74"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tor</w:t>
      </w:r>
    </w:p>
    <w:p w14:paraId="5302C32B" w14:textId="28B8E736" w:rsidR="0028240F" w:rsidRDefault="0028240F" w:rsidP="0028240F">
      <w:pPr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How to change</w:t>
      </w:r>
      <w:r w:rsidR="00131F89">
        <w:rPr>
          <w:rFonts w:hint="eastAsia"/>
          <w:lang w:eastAsia="zh-CN"/>
        </w:rPr>
        <w:t xml:space="preserve"> default</w:t>
      </w:r>
      <w:r>
        <w:rPr>
          <w:rFonts w:hint="eastAsia"/>
          <w:lang w:eastAsia="zh-CN"/>
        </w:rPr>
        <w:t xml:space="preserve"> </w:t>
      </w:r>
      <w:r w:rsidR="00131F89">
        <w:rPr>
          <w:rFonts w:hint="eastAsia"/>
          <w:lang w:eastAsia="zh-CN"/>
        </w:rPr>
        <w:t>Business Tax Rate</w:t>
      </w:r>
    </w:p>
    <w:p w14:paraId="3113F658" w14:textId="5EF0332D" w:rsidR="00131F89" w:rsidRDefault="00131F89" w:rsidP="00131F89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VAT Rate, </w:t>
      </w:r>
      <w:r>
        <w:rPr>
          <w:rFonts w:hint="eastAsia"/>
          <w:lang w:eastAsia="zh-CN"/>
        </w:rPr>
        <w:t>Business Tax Rate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Agency, </w:t>
      </w:r>
      <w:r>
        <w:rPr>
          <w:rFonts w:hint="eastAsia"/>
          <w:lang w:eastAsia="zh-CN"/>
        </w:rPr>
        <w:t xml:space="preserve">Business Tax Rate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Dispatching are three default variables. In each calculation they can be edited manually.</w:t>
      </w:r>
      <w:bookmarkStart w:id="0" w:name="_GoBack"/>
      <w:bookmarkEnd w:id="0"/>
      <w:r>
        <w:rPr>
          <w:rFonts w:hint="eastAsia"/>
          <w:lang w:eastAsia="zh-CN"/>
        </w:rPr>
        <w:t xml:space="preserve"> To change the default value, in </w:t>
      </w:r>
      <w:r>
        <w:rPr>
          <w:rFonts w:hint="eastAsia"/>
          <w:lang w:eastAsia="zh-CN"/>
        </w:rPr>
        <w:lastRenderedPageBreak/>
        <w:t>E</w:t>
      </w:r>
      <w:r w:rsidR="00292C4A">
        <w:rPr>
          <w:rFonts w:hint="eastAsia"/>
          <w:lang w:eastAsia="zh-CN"/>
        </w:rPr>
        <w:t>CC/html/</w:t>
      </w:r>
      <w:proofErr w:type="spellStart"/>
      <w:r w:rsidR="00292C4A">
        <w:rPr>
          <w:rFonts w:hint="eastAsia"/>
          <w:lang w:eastAsia="zh-CN"/>
        </w:rPr>
        <w:t>InternalShortcode.php</w:t>
      </w:r>
      <w:proofErr w:type="spellEnd"/>
      <w:r w:rsidR="00292C4A">
        <w:rPr>
          <w:rFonts w:hint="eastAsia"/>
          <w:lang w:eastAsia="zh-CN"/>
        </w:rPr>
        <w:t xml:space="preserve">, find </w:t>
      </w:r>
      <w:r w:rsidR="00292C4A">
        <w:rPr>
          <w:lang w:eastAsia="zh-CN"/>
        </w:rPr>
        <w:t>“</w:t>
      </w:r>
      <w:r w:rsidR="00292C4A">
        <w:rPr>
          <w:rFonts w:hint="eastAsia"/>
          <w:lang w:eastAsia="zh-CN"/>
        </w:rPr>
        <w:t>VAT Rate</w:t>
      </w:r>
      <w:r w:rsidR="00292C4A">
        <w:rPr>
          <w:lang w:eastAsia="zh-CN"/>
        </w:rPr>
        <w:t>”</w:t>
      </w:r>
      <w:r w:rsidR="00292C4A">
        <w:rPr>
          <w:rFonts w:hint="eastAsia"/>
          <w:lang w:eastAsia="zh-CN"/>
        </w:rPr>
        <w:t xml:space="preserve">, and in the three following input tags, edit the </w:t>
      </w:r>
      <w:r w:rsidR="00292C4A">
        <w:rPr>
          <w:lang w:eastAsia="zh-CN"/>
        </w:rPr>
        <w:t>“</w:t>
      </w:r>
      <w:r w:rsidR="00292C4A">
        <w:rPr>
          <w:rFonts w:hint="eastAsia"/>
          <w:lang w:eastAsia="zh-CN"/>
        </w:rPr>
        <w:t>value=</w:t>
      </w:r>
      <w:r w:rsidR="00292C4A">
        <w:rPr>
          <w:lang w:eastAsia="zh-CN"/>
        </w:rPr>
        <w:t>”</w:t>
      </w:r>
      <w:r w:rsidR="00292C4A">
        <w:rPr>
          <w:rFonts w:hint="eastAsia"/>
          <w:lang w:eastAsia="zh-CN"/>
        </w:rPr>
        <w:t xml:space="preserve"> field.</w:t>
      </w:r>
    </w:p>
    <w:p w14:paraId="4FFD6799" w14:textId="77777777" w:rsidR="008D20BE" w:rsidRDefault="008D20BE" w:rsidP="00131F89">
      <w:pPr>
        <w:ind w:firstLine="0"/>
        <w:jc w:val="both"/>
        <w:rPr>
          <w:rFonts w:hint="eastAsia"/>
          <w:lang w:eastAsia="zh-CN"/>
        </w:rPr>
      </w:pPr>
    </w:p>
    <w:p w14:paraId="477C33B2" w14:textId="34D2E7D0" w:rsidR="008D20BE" w:rsidRDefault="008D20BE" w:rsidP="00131F89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How to manipulate pdf</w:t>
      </w:r>
    </w:p>
    <w:p w14:paraId="21AE3DC5" w14:textId="77777777" w:rsidR="00AA250F" w:rsidRDefault="008941F3" w:rsidP="00131F89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Change </w:t>
      </w:r>
      <w:r w:rsidR="00AA250F">
        <w:rPr>
          <w:rFonts w:hint="eastAsia"/>
          <w:lang w:eastAsia="zh-CN"/>
        </w:rPr>
        <w:t>template</w:t>
      </w:r>
    </w:p>
    <w:p w14:paraId="4BA99581" w14:textId="43D9503A" w:rsidR="00720BFE" w:rsidRDefault="008941F3" w:rsidP="00720BFE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For simple changes excluding data table format, change </w:t>
      </w:r>
      <w:r w:rsidR="00AA250F">
        <w:rPr>
          <w:rFonts w:hint="eastAsia"/>
          <w:lang w:eastAsia="zh-CN"/>
        </w:rPr>
        <w:t xml:space="preserve">template would be enough. Name the new template as </w:t>
      </w:r>
      <w:proofErr w:type="spellStart"/>
      <w:r w:rsidR="00AA250F">
        <w:rPr>
          <w:rFonts w:hint="eastAsia"/>
          <w:lang w:eastAsia="zh-CN"/>
        </w:rPr>
        <w:t>ExternalTemplate.php</w:t>
      </w:r>
      <w:proofErr w:type="spellEnd"/>
      <w:r w:rsidR="00AA250F">
        <w:rPr>
          <w:rFonts w:hint="eastAsia"/>
          <w:lang w:eastAsia="zh-CN"/>
        </w:rPr>
        <w:t xml:space="preserve"> and </w:t>
      </w:r>
      <w:r w:rsidR="0070304D">
        <w:rPr>
          <w:rFonts w:hint="eastAsia"/>
          <w:lang w:eastAsia="zh-CN"/>
        </w:rPr>
        <w:t>substitute the old version in ECC/pdf/pdf. Be careful to leave the code-generated part of pdf blank.</w:t>
      </w:r>
    </w:p>
    <w:p w14:paraId="28C1B5F4" w14:textId="585E9EE5" w:rsidR="0070304D" w:rsidRDefault="0070304D" w:rsidP="00131F89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2. Coding pdf</w:t>
      </w:r>
    </w:p>
    <w:p w14:paraId="1E8BB080" w14:textId="5897669E" w:rsidR="0070304D" w:rsidRDefault="0070304D" w:rsidP="00131F89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For pdf sent to guests, go to ECC/pdf/</w:t>
      </w:r>
      <w:proofErr w:type="spellStart"/>
      <w:r>
        <w:rPr>
          <w:rFonts w:hint="eastAsia"/>
          <w:lang w:eastAsia="zh-CN"/>
        </w:rPr>
        <w:t>ExternalPDF.php</w:t>
      </w:r>
      <w:proofErr w:type="spellEnd"/>
      <w:r>
        <w:rPr>
          <w:rFonts w:hint="eastAsia"/>
          <w:lang w:eastAsia="zh-CN"/>
        </w:rPr>
        <w:t>; for pdf for internal users, go to ECC/pdf/</w:t>
      </w:r>
      <w:proofErr w:type="spellStart"/>
      <w:r>
        <w:rPr>
          <w:rFonts w:hint="eastAsia"/>
          <w:lang w:eastAsia="zh-CN"/>
        </w:rPr>
        <w:t>InternalPDF.php</w:t>
      </w:r>
      <w:proofErr w:type="spellEnd"/>
      <w:r>
        <w:rPr>
          <w:rFonts w:hint="eastAsia"/>
          <w:lang w:eastAsia="zh-CN"/>
        </w:rPr>
        <w:t>.</w:t>
      </w:r>
    </w:p>
    <w:p w14:paraId="71C14855" w14:textId="7EF931DC" w:rsidR="0070304D" w:rsidRDefault="0070304D" w:rsidP="00131F89">
      <w:pPr>
        <w:ind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ECC use </w:t>
      </w:r>
      <w:proofErr w:type="spellStart"/>
      <w:r>
        <w:rPr>
          <w:rFonts w:hint="eastAsia"/>
          <w:lang w:eastAsia="zh-CN"/>
        </w:rPr>
        <w:t>fpdf</w:t>
      </w:r>
      <w:proofErr w:type="spellEnd"/>
      <w:r>
        <w:rPr>
          <w:rFonts w:hint="eastAsia"/>
          <w:lang w:eastAsia="zh-CN"/>
        </w:rPr>
        <w:t xml:space="preserve"> and </w:t>
      </w:r>
      <w:proofErr w:type="spellStart"/>
      <w:r>
        <w:rPr>
          <w:rFonts w:hint="eastAsia"/>
          <w:lang w:eastAsia="zh-CN"/>
        </w:rPr>
        <w:t>fpdi</w:t>
      </w:r>
      <w:proofErr w:type="spellEnd"/>
      <w:r>
        <w:rPr>
          <w:rFonts w:hint="eastAsia"/>
          <w:lang w:eastAsia="zh-CN"/>
        </w:rPr>
        <w:t xml:space="preserve"> package to manipulate pdf. The basic workflow is: </w:t>
      </w:r>
    </w:p>
    <w:p w14:paraId="677C7523" w14:textId="78EE6365" w:rsidR="0070304D" w:rsidRDefault="0070304D" w:rsidP="0070304D">
      <w:pPr>
        <w:ind w:left="1440" w:firstLine="0"/>
        <w:jc w:val="both"/>
        <w:rPr>
          <w:rFonts w:hint="eastAsia"/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 xml:space="preserve">efine </w:t>
      </w:r>
      <w:proofErr w:type="spellStart"/>
      <w:r>
        <w:rPr>
          <w:rFonts w:hint="eastAsia"/>
          <w:lang w:eastAsia="zh-CN"/>
        </w:rPr>
        <w:t>f</w:t>
      </w:r>
      <w:r w:rsidR="007C2434">
        <w:rPr>
          <w:rFonts w:hint="eastAsia"/>
          <w:lang w:eastAsia="zh-CN"/>
        </w:rPr>
        <w:t>pdi</w:t>
      </w:r>
      <w:proofErr w:type="spellEnd"/>
      <w:r>
        <w:rPr>
          <w:rFonts w:hint="eastAsia"/>
          <w:lang w:eastAsia="zh-CN"/>
        </w:rPr>
        <w:t xml:space="preserve"> object and import source file &gt;&gt; Add page</w:t>
      </w:r>
      <w:r w:rsidR="007C2434">
        <w:rPr>
          <w:rFonts w:hint="eastAsia"/>
          <w:lang w:eastAsia="zh-CN"/>
        </w:rPr>
        <w:t xml:space="preserve"> of customized size</w:t>
      </w:r>
      <w:r>
        <w:rPr>
          <w:rFonts w:hint="eastAsia"/>
          <w:lang w:eastAsia="zh-CN"/>
        </w:rPr>
        <w:t xml:space="preserve"> and set template from source file &gt;&gt; </w:t>
      </w:r>
      <w:r w:rsidR="007C2434">
        <w:rPr>
          <w:rFonts w:hint="eastAsia"/>
          <w:lang w:eastAsia="zh-CN"/>
        </w:rPr>
        <w:t xml:space="preserve">Set a </w:t>
      </w:r>
      <w:proofErr w:type="spellStart"/>
      <w:r w:rsidR="007C2434">
        <w:rPr>
          <w:rFonts w:hint="eastAsia"/>
          <w:lang w:eastAsia="zh-CN"/>
        </w:rPr>
        <w:t>xy</w:t>
      </w:r>
      <w:proofErr w:type="spellEnd"/>
      <w:r w:rsidR="007C2434">
        <w:rPr>
          <w:rFonts w:hint="eastAsia"/>
          <w:lang w:eastAsia="zh-CN"/>
        </w:rPr>
        <w:t xml:space="preserve"> coordinate on page &gt;&gt; Set text size, font and color &gt;&gt; Add a text cell at the coordinate you set of customized height and width containing customized text.</w:t>
      </w:r>
    </w:p>
    <w:p w14:paraId="3F44617A" w14:textId="4332BFAE" w:rsidR="007C2434" w:rsidRDefault="007C2434" w:rsidP="007C2434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For more info, refer to the code in </w:t>
      </w:r>
      <w:r>
        <w:rPr>
          <w:rFonts w:hint="eastAsia"/>
          <w:lang w:eastAsia="zh-CN"/>
        </w:rPr>
        <w:t>ECC/pdf/</w:t>
      </w:r>
      <w:proofErr w:type="spellStart"/>
      <w:r>
        <w:rPr>
          <w:rFonts w:hint="eastAsia"/>
          <w:lang w:eastAsia="zh-CN"/>
        </w:rPr>
        <w:t>ExternalPDF.php</w:t>
      </w:r>
      <w:proofErr w:type="spellEnd"/>
      <w:r>
        <w:rPr>
          <w:rFonts w:hint="eastAsia"/>
          <w:lang w:eastAsia="zh-CN"/>
        </w:rPr>
        <w:t xml:space="preserve"> and/or google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fpdf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>.</w:t>
      </w:r>
    </w:p>
    <w:p w14:paraId="01F31E55" w14:textId="77777777" w:rsidR="00C23B74" w:rsidRDefault="00C23B74" w:rsidP="0028240F">
      <w:pPr>
        <w:ind w:firstLine="0"/>
        <w:rPr>
          <w:rFonts w:hint="eastAsia"/>
          <w:lang w:eastAsia="zh-CN"/>
        </w:rPr>
      </w:pPr>
    </w:p>
    <w:p w14:paraId="516C87FB" w14:textId="77777777" w:rsidR="00720BFE" w:rsidRDefault="00720BFE" w:rsidP="0028240F">
      <w:pPr>
        <w:ind w:firstLine="0"/>
        <w:rPr>
          <w:rFonts w:hint="eastAsia"/>
          <w:lang w:eastAsia="zh-CN"/>
        </w:rPr>
      </w:pPr>
    </w:p>
    <w:p w14:paraId="2027A5BE" w14:textId="2C0E37E0" w:rsidR="00C23B74" w:rsidRDefault="00C23B74" w:rsidP="00C23B74">
      <w:pPr>
        <w:ind w:firstLine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Part IV. Future improvements</w:t>
      </w:r>
    </w:p>
    <w:p w14:paraId="7B1F3AC9" w14:textId="10D909E4" w:rsidR="00C23B74" w:rsidRDefault="00C23B74" w:rsidP="00C23B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Major functionalities</w:t>
      </w:r>
    </w:p>
    <w:p w14:paraId="7C02CFE2" w14:textId="017C153A" w:rsidR="00C23B74" w:rsidRDefault="00C23B74" w:rsidP="00C23B74">
      <w:pPr>
        <w:pStyle w:val="ListParagraph"/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pdf download for internal users</w:t>
      </w:r>
    </w:p>
    <w:p w14:paraId="209B50EB" w14:textId="3F344B03" w:rsidR="00C23B74" w:rsidRDefault="00C23B74" w:rsidP="0004154B">
      <w:pPr>
        <w:pStyle w:val="ListParagraph"/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Graphic output for guest calculator, bar chart etc.</w:t>
      </w:r>
    </w:p>
    <w:p w14:paraId="1046FAFC" w14:textId="48767215" w:rsidR="00C23B74" w:rsidRDefault="00C23B74" w:rsidP="00C23B74">
      <w:pPr>
        <w:pStyle w:val="ListParagraph"/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Dynamic output for guest calculator, </w:t>
      </w:r>
      <w:r w:rsidR="00131F89">
        <w:rPr>
          <w:rFonts w:hint="eastAsia"/>
          <w:lang w:eastAsia="zh-CN"/>
        </w:rPr>
        <w:t>show result without clicking any button</w:t>
      </w:r>
    </w:p>
    <w:p w14:paraId="0C87A1F1" w14:textId="4A5C5179" w:rsidR="00D95C9C" w:rsidRDefault="00D95C9C" w:rsidP="00C23B74">
      <w:pPr>
        <w:pStyle w:val="ListParagraph"/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Responsive page according to device size</w:t>
      </w:r>
    </w:p>
    <w:p w14:paraId="0303626E" w14:textId="77777777" w:rsidR="00131F89" w:rsidRDefault="00131F89" w:rsidP="00131F89">
      <w:pPr>
        <w:ind w:left="720" w:firstLine="0"/>
        <w:rPr>
          <w:rFonts w:hint="eastAsia"/>
          <w:lang w:eastAsia="zh-CN"/>
        </w:rPr>
      </w:pPr>
    </w:p>
    <w:p w14:paraId="3B861AA3" w14:textId="229A8B87" w:rsidR="00131F89" w:rsidRDefault="00131F89" w:rsidP="00131F89">
      <w:pPr>
        <w:ind w:left="72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Project structure</w:t>
      </w:r>
    </w:p>
    <w:p w14:paraId="2FE01B6E" w14:textId="57F49D4D" w:rsidR="00131F89" w:rsidRDefault="00131F89" w:rsidP="00131F89">
      <w:pPr>
        <w:pStyle w:val="ListParagraph"/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Store mailbox password (from which </w:t>
      </w:r>
      <w:r>
        <w:rPr>
          <w:lang w:eastAsia="zh-CN"/>
        </w:rPr>
        <w:t>email is sent to guest</w:t>
      </w:r>
      <w:r>
        <w:rPr>
          <w:rFonts w:hint="eastAsia"/>
          <w:lang w:eastAsia="zh-CN"/>
        </w:rPr>
        <w:t xml:space="preserve">) in </w:t>
      </w:r>
      <w:r>
        <w:rPr>
          <w:lang w:eastAsia="zh-CN"/>
        </w:rPr>
        <w:t>encrypted</w:t>
      </w:r>
      <w:r>
        <w:rPr>
          <w:rFonts w:hint="eastAsia"/>
          <w:lang w:eastAsia="zh-CN"/>
        </w:rPr>
        <w:t xml:space="preserve"> file</w:t>
      </w:r>
    </w:p>
    <w:p w14:paraId="22B8B23D" w14:textId="14C9B5BC" w:rsidR="00131F89" w:rsidRDefault="00131F89" w:rsidP="00131F89">
      <w:pPr>
        <w:pStyle w:val="ListParagraph"/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Define global variable for website name, enable easy implementation onto another company website</w:t>
      </w:r>
    </w:p>
    <w:p w14:paraId="1EE85164" w14:textId="7EDA6DE5" w:rsidR="00131F89" w:rsidRDefault="00131F89" w:rsidP="00131F89">
      <w:pPr>
        <w:pStyle w:val="ListParagraph"/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More</w:t>
      </w:r>
      <w:r w:rsidR="00B049FA">
        <w:rPr>
          <w:rFonts w:hint="eastAsia"/>
          <w:lang w:eastAsia="zh-CN"/>
        </w:rPr>
        <w:t xml:space="preserve"> complete</w:t>
      </w:r>
      <w:r>
        <w:rPr>
          <w:rFonts w:hint="eastAsia"/>
          <w:lang w:eastAsia="zh-CN"/>
        </w:rPr>
        <w:t xml:space="preserve"> </w:t>
      </w:r>
      <w:r w:rsidR="00B049FA">
        <w:rPr>
          <w:rFonts w:hint="eastAsia"/>
          <w:lang w:eastAsia="zh-CN"/>
        </w:rPr>
        <w:t>database writing, for guest calculation input, date of data update, etc.</w:t>
      </w:r>
    </w:p>
    <w:sectPr w:rsidR="00131F89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9E3AC" w14:textId="77777777" w:rsidR="00FA7DF6" w:rsidRDefault="00FA7DF6">
      <w:pPr>
        <w:spacing w:line="240" w:lineRule="auto"/>
      </w:pPr>
      <w:r>
        <w:separator/>
      </w:r>
    </w:p>
  </w:endnote>
  <w:endnote w:type="continuationSeparator" w:id="0">
    <w:p w14:paraId="2B1C63FF" w14:textId="77777777" w:rsidR="00FA7DF6" w:rsidRDefault="00FA7D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BD946" w14:textId="77777777" w:rsidR="00FA7DF6" w:rsidRDefault="00FA7DF6">
      <w:pPr>
        <w:spacing w:line="240" w:lineRule="auto"/>
      </w:pPr>
      <w:r>
        <w:separator/>
      </w:r>
    </w:p>
  </w:footnote>
  <w:footnote w:type="continuationSeparator" w:id="0">
    <w:p w14:paraId="1143E03B" w14:textId="77777777" w:rsidR="00FA7DF6" w:rsidRDefault="00FA7D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2BE47" w14:textId="4F9254B5" w:rsidR="00630300" w:rsidRDefault="00FA7DF6">
    <w:pPr>
      <w:pStyle w:val="Header"/>
    </w:pPr>
    <w:sdt>
      <w:sdtPr>
        <w:id w:val="1568531701"/>
        <w:placeholder>
          <w:docPart w:val="2BF36820DC9F5749A34A5877A762383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131F89">
          <w:t xml:space="preserve">  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D547A">
      <w:rPr>
        <w:noProof/>
      </w:rPr>
      <w:t>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CE553" w14:textId="781F54DA" w:rsidR="00A00A8B" w:rsidRDefault="00FA7DF6">
    <w:pPr>
      <w:pStyle w:val="Header"/>
    </w:pPr>
    <w:sdt>
      <w:sdtPr>
        <w:id w:val="-348181431"/>
        <w:placeholder>
          <w:docPart w:val="EBBBDA09B39DF84DAE72D5AD2AC57BF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131F89">
          <w:rPr>
            <w:rFonts w:hint="eastAsia"/>
            <w:lang w:eastAsia="zh-CN"/>
          </w:rPr>
          <w:t xml:space="preserve">  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70304D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063395F"/>
    <w:multiLevelType w:val="hybridMultilevel"/>
    <w:tmpl w:val="46323918"/>
    <w:lvl w:ilvl="0" w:tplc="2398CDB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8B"/>
    <w:rsid w:val="000A2A0B"/>
    <w:rsid w:val="00123FB4"/>
    <w:rsid w:val="00131F89"/>
    <w:rsid w:val="002805E7"/>
    <w:rsid w:val="0028240F"/>
    <w:rsid w:val="00292C4A"/>
    <w:rsid w:val="002C5CF9"/>
    <w:rsid w:val="002E264E"/>
    <w:rsid w:val="002F7847"/>
    <w:rsid w:val="003C5500"/>
    <w:rsid w:val="003D547A"/>
    <w:rsid w:val="00415D9F"/>
    <w:rsid w:val="0044755D"/>
    <w:rsid w:val="004B4251"/>
    <w:rsid w:val="004F5C88"/>
    <w:rsid w:val="0050713A"/>
    <w:rsid w:val="0056672A"/>
    <w:rsid w:val="005725EF"/>
    <w:rsid w:val="00572981"/>
    <w:rsid w:val="005C6DF5"/>
    <w:rsid w:val="00624A6A"/>
    <w:rsid w:val="00630300"/>
    <w:rsid w:val="00677632"/>
    <w:rsid w:val="006B04F2"/>
    <w:rsid w:val="0070304D"/>
    <w:rsid w:val="00720BFE"/>
    <w:rsid w:val="007A2C31"/>
    <w:rsid w:val="007C2434"/>
    <w:rsid w:val="007C2870"/>
    <w:rsid w:val="008941F3"/>
    <w:rsid w:val="008D20BE"/>
    <w:rsid w:val="008E6552"/>
    <w:rsid w:val="009029A7"/>
    <w:rsid w:val="00981EB5"/>
    <w:rsid w:val="00983A2E"/>
    <w:rsid w:val="00A00A8B"/>
    <w:rsid w:val="00A61AB7"/>
    <w:rsid w:val="00AA250F"/>
    <w:rsid w:val="00AD3890"/>
    <w:rsid w:val="00B049FA"/>
    <w:rsid w:val="00B4627F"/>
    <w:rsid w:val="00B601AF"/>
    <w:rsid w:val="00BC7D45"/>
    <w:rsid w:val="00BF00F9"/>
    <w:rsid w:val="00C010AA"/>
    <w:rsid w:val="00C23B74"/>
    <w:rsid w:val="00C517D6"/>
    <w:rsid w:val="00D62DBD"/>
    <w:rsid w:val="00D95C9C"/>
    <w:rsid w:val="00DA4503"/>
    <w:rsid w:val="00DB3BD2"/>
    <w:rsid w:val="00DD2460"/>
    <w:rsid w:val="00DE71DE"/>
    <w:rsid w:val="00E301A1"/>
    <w:rsid w:val="00EF3300"/>
    <w:rsid w:val="00F43437"/>
    <w:rsid w:val="00F765A6"/>
    <w:rsid w:val="00FA7DF6"/>
    <w:rsid w:val="00FC3D15"/>
    <w:rsid w:val="00FC7FC3"/>
    <w:rsid w:val="00F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F42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B46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64E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DevHROne/ECC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oyet/Library/Containers/com.microsoft.Word/Data/Library/Caches/1033/TM10002092/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F36820DC9F5749A34A5877A7623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128DB-40E9-2C4E-BD91-6478759CB65C}"/>
      </w:docPartPr>
      <w:docPartBody>
        <w:p w:rsidR="00000000" w:rsidRDefault="00343BE2">
          <w:pPr>
            <w:pStyle w:val="2BF36820DC9F5749A34A5877A762383A"/>
          </w:pPr>
          <w:r>
            <w:t>[Last Name]</w:t>
          </w:r>
        </w:p>
      </w:docPartBody>
    </w:docPart>
    <w:docPart>
      <w:docPartPr>
        <w:name w:val="EBBBDA09B39DF84DAE72D5AD2AC57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7944F-DE65-6E4D-B99F-83CB69691770}"/>
      </w:docPartPr>
      <w:docPartBody>
        <w:p w:rsidR="00000000" w:rsidRDefault="00343BE2">
          <w:pPr>
            <w:pStyle w:val="EBBBDA09B39DF84DAE72D5AD2AC57BFF"/>
          </w:pPr>
          <w: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E2"/>
    <w:rsid w:val="0034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322D62518FF042A5516B2BA68AEBB9">
    <w:name w:val="99322D62518FF042A5516B2BA68AEBB9"/>
  </w:style>
  <w:style w:type="paragraph" w:customStyle="1" w:styleId="EB13BCD12079364394A3FF48BC8DE73E">
    <w:name w:val="EB13BCD12079364394A3FF48BC8DE73E"/>
  </w:style>
  <w:style w:type="paragraph" w:customStyle="1" w:styleId="22B9431B6E712B46848E5912E2FD5BA7">
    <w:name w:val="22B9431B6E712B46848E5912E2FD5BA7"/>
  </w:style>
  <w:style w:type="paragraph" w:customStyle="1" w:styleId="37D5E0D9CDE68046A9ECD94C1CD8988D">
    <w:name w:val="37D5E0D9CDE68046A9ECD94C1CD8988D"/>
  </w:style>
  <w:style w:type="paragraph" w:customStyle="1" w:styleId="221FF3667479DF479BD8FC06014F1DD1">
    <w:name w:val="221FF3667479DF479BD8FC06014F1DD1"/>
  </w:style>
  <w:style w:type="paragraph" w:customStyle="1" w:styleId="533054DD54677A4689D770AF11CA658C">
    <w:name w:val="533054DD54677A4689D770AF11CA658C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7DDEE3C4BFD03C4FB587AE14D33079C9">
    <w:name w:val="7DDEE3C4BFD03C4FB587AE14D33079C9"/>
  </w:style>
  <w:style w:type="paragraph" w:customStyle="1" w:styleId="A677A3ADB9409A41A989DE4E974778D6">
    <w:name w:val="A677A3ADB9409A41A989DE4E974778D6"/>
  </w:style>
  <w:style w:type="paragraph" w:customStyle="1" w:styleId="FEA393E9404AE94DBD68627E18C70329">
    <w:name w:val="FEA393E9404AE94DBD68627E18C70329"/>
  </w:style>
  <w:style w:type="paragraph" w:customStyle="1" w:styleId="F9B70FD29C6BAF42BFBBE2B230388629">
    <w:name w:val="F9B70FD29C6BAF42BFBBE2B230388629"/>
  </w:style>
  <w:style w:type="paragraph" w:customStyle="1" w:styleId="3D99B6B0616F5148B041397E9D82166C">
    <w:name w:val="3D99B6B0616F5148B041397E9D82166C"/>
  </w:style>
  <w:style w:type="paragraph" w:customStyle="1" w:styleId="86F5A8469C55D341B39C3DDF19A4C32D">
    <w:name w:val="86F5A8469C55D341B39C3DDF19A4C32D"/>
  </w:style>
  <w:style w:type="paragraph" w:customStyle="1" w:styleId="81F8C2AF167F4048827399A5B13B2722">
    <w:name w:val="81F8C2AF167F4048827399A5B13B2722"/>
  </w:style>
  <w:style w:type="paragraph" w:customStyle="1" w:styleId="73713CCF1172FD46983D0E45A769DDD5">
    <w:name w:val="73713CCF1172FD46983D0E45A769DDD5"/>
  </w:style>
  <w:style w:type="paragraph" w:customStyle="1" w:styleId="3C9175433D7D854ABA333782DB24644F">
    <w:name w:val="3C9175433D7D854ABA333782DB24644F"/>
  </w:style>
  <w:style w:type="paragraph" w:customStyle="1" w:styleId="4F4BB1A1F384CC4499CFCE5B514BDAFF">
    <w:name w:val="4F4BB1A1F384CC4499CFCE5B514BDAFF"/>
  </w:style>
  <w:style w:type="paragraph" w:customStyle="1" w:styleId="7D866F9F9048C84E90320D45143685C8">
    <w:name w:val="7D866F9F9048C84E90320D45143685C8"/>
  </w:style>
  <w:style w:type="paragraph" w:customStyle="1" w:styleId="B50E43CDF39B154585D0438969AE6D1C">
    <w:name w:val="B50E43CDF39B154585D0438969AE6D1C"/>
  </w:style>
  <w:style w:type="paragraph" w:customStyle="1" w:styleId="57BF57181A3CCE448E08CBD0421B2808">
    <w:name w:val="57BF57181A3CCE448E08CBD0421B2808"/>
  </w:style>
  <w:style w:type="paragraph" w:customStyle="1" w:styleId="E06104BC790D794CA13B246CC1BE00A8">
    <w:name w:val="E06104BC790D794CA13B246CC1BE00A8"/>
  </w:style>
  <w:style w:type="paragraph" w:customStyle="1" w:styleId="85896EDEA8F4A74C83596075ECD53FF0">
    <w:name w:val="85896EDEA8F4A74C83596075ECD53FF0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3BBD36DE0156E04F8AA643B8A189EFBB">
    <w:name w:val="3BBD36DE0156E04F8AA643B8A189EFBB"/>
  </w:style>
  <w:style w:type="paragraph" w:customStyle="1" w:styleId="2BF36820DC9F5749A34A5877A762383A">
    <w:name w:val="2BF36820DC9F5749A34A5877A762383A"/>
  </w:style>
  <w:style w:type="paragraph" w:customStyle="1" w:styleId="EBBBDA09B39DF84DAE72D5AD2AC57BFF">
    <w:name w:val="EBBBDA09B39DF84DAE72D5AD2AC57B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83A65C-7AC7-F248-95A4-7BC04155C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201</TotalTime>
  <Pages>5</Pages>
  <Words>759</Words>
  <Characters>4327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Feng</dc:creator>
  <cp:keywords/>
  <dc:description/>
  <cp:lastModifiedBy>Yu Feng</cp:lastModifiedBy>
  <cp:revision>9</cp:revision>
  <dcterms:created xsi:type="dcterms:W3CDTF">2018-09-03T08:52:00Z</dcterms:created>
  <dcterms:modified xsi:type="dcterms:W3CDTF">2018-09-06T07:53:00Z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